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40"/>
          <w:szCs w:val="22"/>
          <w14:ligatures w14:val="none"/>
          <w14:numForm w14:val="default"/>
        </w:rPr>
        <w:alias w:val="Naam van curriculum vitae"/>
        <w:tag w:val="Naam overzicht"/>
        <w:id w:val="-925414414"/>
        <w:placeholder>
          <w:docPart w:val="E38E87E1677E4B2183CE51F29CC706F8"/>
        </w:placeholder>
        <w:docPartList>
          <w:docPartGallery w:val="Quick Parts"/>
          <w:docPartCategory w:val=" Naam van curriculum vitae"/>
        </w:docPartList>
      </w:sdtPr>
      <w:sdtEndPr>
        <w:rPr>
          <w:sz w:val="21"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F82FCD" w14:paraId="7F4055A4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23C1FF8B" w14:textId="4B0DCB2B" w:rsidR="00F82FCD" w:rsidRPr="008E1AA8" w:rsidRDefault="002B32DE" w:rsidP="005C14AE">
                <w:pPr>
                  <w:pStyle w:val="Naam"/>
                  <w:jc w:val="center"/>
                  <w:rPr>
                    <w:sz w:val="40"/>
                  </w:rPr>
                </w:pPr>
                <w:r>
                  <w:rPr>
                    <w:bCs/>
                    <w:sz w:val="40"/>
                  </w:rPr>
                  <w:t>Mattias Waem</w:t>
                </w:r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6475335D" w14:textId="77777777" w:rsidR="00F82FCD" w:rsidRDefault="00F9767F">
                <w:pPr>
                  <w:pStyle w:val="Geenafstand"/>
                  <w:ind w:left="71" w:hanging="71"/>
                  <w:jc w:val="right"/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inline distT="0" distB="0" distL="0" distR="0" wp14:anchorId="6D755DE3" wp14:editId="4A9FAC53">
                          <wp:extent cx="548640" cy="640080"/>
                          <wp:effectExtent l="0" t="0" r="3810" b="7620"/>
                          <wp:docPr id="5" name="Rechthoek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17B9FF67" id="Rechthoek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F82FCD" w14:paraId="6247AC2E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62227321" w14:textId="31B3BF72" w:rsidR="00F82FCD" w:rsidRPr="008E1AA8" w:rsidRDefault="0075102C" w:rsidP="00105975">
                <w:pPr>
                  <w:pStyle w:val="Geenafstand"/>
                  <w:jc w:val="center"/>
                  <w:rPr>
                    <w:caps/>
                    <w:color w:val="FFFFFF" w:themeColor="background1"/>
                    <w:sz w:val="22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  <w:szCs w:val="18"/>
                    </w:rPr>
                    <w:alias w:val="Adres"/>
                    <w:id w:val="-741638233"/>
                    <w:placeholder>
                      <w:docPart w:val="5CCEE50DAFDC42CB8145BBECE87BA37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B32DE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>MARSSTRAAT 28, 2830 wILLEBROEK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5EA7B13F" w14:textId="77777777" w:rsidR="00F82FCD" w:rsidRDefault="00F82FCD">
                <w:pPr>
                  <w:pStyle w:val="Geenafstand"/>
                </w:pPr>
              </w:p>
            </w:tc>
          </w:tr>
          <w:tr w:rsidR="00F82FCD" w:rsidRPr="00CC1EDD" w14:paraId="7ACC09BC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72A548EF" w14:textId="330F70B9" w:rsidR="00F82FCD" w:rsidRPr="00CC1EDD" w:rsidRDefault="0075102C" w:rsidP="00105975">
                <w:pPr>
                  <w:pStyle w:val="Geenafstand"/>
                  <w:jc w:val="center"/>
                  <w:rPr>
                    <w:caps/>
                    <w:color w:val="93A299" w:themeColor="accent1"/>
                    <w:sz w:val="22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22"/>
                      <w:szCs w:val="18"/>
                    </w:rPr>
                    <w:alias w:val="Telefoon"/>
                    <w:id w:val="-1808010215"/>
                    <w:placeholder>
                      <w:docPart w:val="C71D25C1F043409997B8EF1DF8D20B83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B32DE">
                      <w:rPr>
                        <w:color w:val="93A299" w:themeColor="accent1"/>
                        <w:sz w:val="22"/>
                        <w:szCs w:val="18"/>
                      </w:rPr>
                      <w:t>0470/29.59.86</w:t>
                    </w:r>
                  </w:sdtContent>
                </w:sdt>
                <w:r w:rsidR="00F9767F" w:rsidRPr="00CC1EDD">
                  <w:rPr>
                    <w:color w:val="93A299" w:themeColor="accent1"/>
                    <w:sz w:val="22"/>
                    <w:szCs w:val="18"/>
                  </w:rPr>
                  <w:t xml:space="preserve">  ▪  </w:t>
                </w:r>
                <w:r w:rsidR="00F9767F" w:rsidRPr="00CC1EDD">
                  <w:rPr>
                    <w:rFonts w:eastAsiaTheme="minorEastAsia"/>
                    <w:color w:val="93A299" w:themeColor="accent1"/>
                    <w:sz w:val="22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2"/>
                      <w:szCs w:val="18"/>
                    </w:rPr>
                    <w:alias w:val="E-mailadres"/>
                    <w:id w:val="-725216357"/>
                    <w:placeholder>
                      <w:docPart w:val="234B8E8520C8405288E84D49F96BC8FB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B32DE">
                      <w:rPr>
                        <w:color w:val="93A299" w:themeColor="accent1"/>
                        <w:sz w:val="22"/>
                        <w:szCs w:val="18"/>
                      </w:rPr>
                      <w:t>mattias.waem@student.ucll.be</w:t>
                    </w:r>
                  </w:sdtContent>
                </w:sdt>
                <w:r w:rsidR="00F9767F" w:rsidRPr="00CC1EDD">
                  <w:rPr>
                    <w:color w:val="93A299" w:themeColor="accent1"/>
                    <w:sz w:val="22"/>
                    <w:szCs w:val="18"/>
                  </w:rPr>
                  <w:t xml:space="preserve">   ▪  </w:t>
                </w:r>
                <w:r w:rsidR="00F9767F" w:rsidRPr="00CC1EDD">
                  <w:rPr>
                    <w:rFonts w:eastAsiaTheme="minorEastAsia"/>
                    <w:color w:val="93A299" w:themeColor="accent1"/>
                    <w:sz w:val="22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2"/>
                      <w:szCs w:val="18"/>
                    </w:rPr>
                    <w:id w:val="1863781786"/>
                    <w:placeholder>
                      <w:docPart w:val="E882EC37D17E4964933F39C366D31AD9"/>
                    </w:placeholder>
                    <w:text/>
                  </w:sdtPr>
                  <w:sdtEndPr/>
                  <w:sdtContent>
                    <w:r w:rsidR="002B32DE">
                      <w:rPr>
                        <w:color w:val="93A299" w:themeColor="accent1"/>
                        <w:sz w:val="22"/>
                        <w:szCs w:val="18"/>
                      </w:rPr>
                      <w:t>2</w:t>
                    </w:r>
                    <w:r w:rsidR="00CC1EDD" w:rsidRPr="00CC1EDD">
                      <w:rPr>
                        <w:color w:val="93A299" w:themeColor="accent1"/>
                        <w:sz w:val="22"/>
                        <w:szCs w:val="18"/>
                      </w:rPr>
                      <w:t>3/</w:t>
                    </w:r>
                    <w:r w:rsidR="002B32DE">
                      <w:rPr>
                        <w:color w:val="93A299" w:themeColor="accent1"/>
                        <w:sz w:val="22"/>
                        <w:szCs w:val="18"/>
                      </w:rPr>
                      <w:t>08/2000</w:t>
                    </w:r>
                    <w:r w:rsidR="00CC1EDD" w:rsidRPr="00CC1EDD">
                      <w:rPr>
                        <w:color w:val="93A299" w:themeColor="accent1"/>
                        <w:sz w:val="22"/>
                        <w:szCs w:val="18"/>
                      </w:rPr>
                      <w:t xml:space="preserve">, </w:t>
                    </w:r>
                    <w:r w:rsidR="002B32DE">
                      <w:rPr>
                        <w:color w:val="93A299" w:themeColor="accent1"/>
                        <w:sz w:val="22"/>
                        <w:szCs w:val="18"/>
                      </w:rPr>
                      <w:t>Edegem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9EBEC10" w14:textId="77777777" w:rsidR="00F82FCD" w:rsidRPr="00CC1EDD" w:rsidRDefault="00F82FCD">
                <w:pPr>
                  <w:pStyle w:val="Geenafstand"/>
                </w:pPr>
              </w:p>
            </w:tc>
          </w:tr>
        </w:tbl>
        <w:p w14:paraId="302B07B7" w14:textId="2F3CB9FC" w:rsidR="00FD2D67" w:rsidRPr="00116FAB" w:rsidRDefault="0075102C" w:rsidP="00116FAB">
          <w:pPr>
            <w:rPr>
              <w:b/>
              <w:bCs/>
            </w:rPr>
          </w:pPr>
        </w:p>
      </w:sdtContent>
    </w:sdt>
    <w:p w14:paraId="3CA24A2D" w14:textId="32B2799C" w:rsidR="003F15C5" w:rsidRPr="009B4F90" w:rsidRDefault="00776D46" w:rsidP="009B4F90">
      <w:pPr>
        <w:pStyle w:val="Sectiekop"/>
      </w:pPr>
      <w:r>
        <w:t>Opleiding</w:t>
      </w:r>
    </w:p>
    <w:p w14:paraId="39046E20" w14:textId="1DD19802" w:rsidR="003F15C5" w:rsidRDefault="009B4F90" w:rsidP="000F063C">
      <w:pPr>
        <w:pStyle w:val="Subsectie"/>
        <w:ind w:left="720"/>
        <w:rPr>
          <w:color w:val="40382D" w:themeColor="text2" w:themeShade="BF"/>
          <w:lang w:val="en-US"/>
        </w:rPr>
      </w:pPr>
      <w:r>
        <w:rPr>
          <w:color w:val="A6A6A6" w:themeColor="background1" w:themeShade="A6"/>
          <w:lang w:val="en-US"/>
        </w:rPr>
        <w:t xml:space="preserve">UCLL </w:t>
      </w:r>
      <w:proofErr w:type="spellStart"/>
      <w:r>
        <w:rPr>
          <w:color w:val="A6A6A6" w:themeColor="background1" w:themeShade="A6"/>
          <w:lang w:val="en-US"/>
        </w:rPr>
        <w:t>Hogeschool</w:t>
      </w:r>
      <w:proofErr w:type="spellEnd"/>
      <w:r>
        <w:rPr>
          <w:color w:val="A6A6A6" w:themeColor="background1" w:themeShade="A6"/>
          <w:lang w:val="en-US"/>
        </w:rPr>
        <w:t>, Leuven</w:t>
      </w:r>
      <w:r w:rsidR="00EC414A" w:rsidRPr="00EC414A">
        <w:rPr>
          <w:color w:val="A6A6A6" w:themeColor="background1" w:themeShade="A6"/>
          <w:lang w:val="en-US"/>
        </w:rPr>
        <w:tab/>
      </w:r>
      <w:r w:rsidR="00EC414A" w:rsidRPr="00EC414A">
        <w:rPr>
          <w:color w:val="A6A6A6" w:themeColor="background1" w:themeShade="A6"/>
          <w:lang w:val="en-US"/>
        </w:rPr>
        <w:tab/>
      </w:r>
      <w:r w:rsidR="00EC414A" w:rsidRPr="00EC414A">
        <w:rPr>
          <w:color w:val="A6A6A6" w:themeColor="background1" w:themeShade="A6"/>
          <w:lang w:val="en-US"/>
        </w:rPr>
        <w:tab/>
      </w:r>
      <w:r w:rsidR="00EC414A" w:rsidRPr="00EC414A">
        <w:rPr>
          <w:color w:val="A6A6A6" w:themeColor="background1" w:themeShade="A6"/>
          <w:lang w:val="en-US"/>
        </w:rPr>
        <w:tab/>
      </w:r>
      <w:r w:rsidR="003F15C5" w:rsidRPr="00EC414A">
        <w:rPr>
          <w:color w:val="40382D" w:themeColor="text2" w:themeShade="BF"/>
          <w:lang w:val="en-US"/>
        </w:rPr>
        <w:tab/>
      </w:r>
      <w:proofErr w:type="spellStart"/>
      <w:r>
        <w:rPr>
          <w:color w:val="40382D" w:themeColor="text2" w:themeShade="BF"/>
          <w:lang w:val="en-US"/>
        </w:rPr>
        <w:t>Februari</w:t>
      </w:r>
      <w:proofErr w:type="spellEnd"/>
      <w:r>
        <w:rPr>
          <w:color w:val="40382D" w:themeColor="text2" w:themeShade="BF"/>
          <w:lang w:val="en-US"/>
        </w:rPr>
        <w:t xml:space="preserve"> 2020</w:t>
      </w:r>
      <w:r w:rsidR="00EC414A">
        <w:rPr>
          <w:color w:val="40382D" w:themeColor="text2" w:themeShade="BF"/>
          <w:lang w:val="en-US"/>
        </w:rPr>
        <w:t xml:space="preserve"> – </w:t>
      </w:r>
      <w:r>
        <w:rPr>
          <w:color w:val="40382D" w:themeColor="text2" w:themeShade="BF"/>
          <w:lang w:val="en-US"/>
        </w:rPr>
        <w:t>Present</w:t>
      </w:r>
    </w:p>
    <w:p w14:paraId="554AADE4" w14:textId="4B8B5622" w:rsidR="00EC414A" w:rsidRDefault="00EC414A" w:rsidP="00E170D0">
      <w:pPr>
        <w:pStyle w:val="Subsectie"/>
        <w:ind w:left="720"/>
        <w:rPr>
          <w:color w:val="auto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EC414A">
        <w:rPr>
          <w:color w:val="auto"/>
          <w:lang w:val="en-US"/>
        </w:rPr>
        <w:t xml:space="preserve">Bachelor </w:t>
      </w:r>
      <w:proofErr w:type="spellStart"/>
      <w:r w:rsidR="00E170D0">
        <w:rPr>
          <w:color w:val="auto"/>
          <w:lang w:val="en-US"/>
        </w:rPr>
        <w:t>Toegepaste</w:t>
      </w:r>
      <w:proofErr w:type="spellEnd"/>
      <w:r w:rsidR="00E170D0">
        <w:rPr>
          <w:color w:val="auto"/>
          <w:lang w:val="en-US"/>
        </w:rPr>
        <w:t xml:space="preserve"> Informatica</w:t>
      </w:r>
    </w:p>
    <w:p w14:paraId="3B743596" w14:textId="226639F7" w:rsidR="00E170D0" w:rsidRPr="00E170D0" w:rsidRDefault="00E170D0" w:rsidP="00E170D0">
      <w:pPr>
        <w:pStyle w:val="Subsectie"/>
        <w:ind w:left="720"/>
        <w:rPr>
          <w:color w:val="auto"/>
        </w:rPr>
      </w:pPr>
      <w:r>
        <w:rPr>
          <w:color w:val="auto"/>
          <w:lang w:val="en-US"/>
        </w:rPr>
        <w:tab/>
      </w:r>
      <w:proofErr w:type="spellStart"/>
      <w:r>
        <w:rPr>
          <w:color w:val="auto"/>
          <w:lang w:val="en-US"/>
        </w:rPr>
        <w:t>Specialisatie</w:t>
      </w:r>
      <w:proofErr w:type="spellEnd"/>
      <w:r>
        <w:rPr>
          <w:color w:val="auto"/>
          <w:lang w:val="en-US"/>
        </w:rPr>
        <w:t xml:space="preserve">: software </w:t>
      </w:r>
      <w:proofErr w:type="spellStart"/>
      <w:r>
        <w:rPr>
          <w:color w:val="auto"/>
          <w:lang w:val="en-US"/>
        </w:rPr>
        <w:t>ontwikkeling</w:t>
      </w:r>
      <w:proofErr w:type="spellEnd"/>
    </w:p>
    <w:p w14:paraId="2CFDED7A" w14:textId="77777777" w:rsidR="003F15C5" w:rsidRPr="00EC414A" w:rsidRDefault="003F15C5" w:rsidP="000F063C">
      <w:pPr>
        <w:pStyle w:val="Subsectie"/>
        <w:ind w:left="720"/>
        <w:rPr>
          <w:color w:val="40382D" w:themeColor="text2" w:themeShade="BF"/>
          <w:lang w:val="en-US"/>
        </w:rPr>
      </w:pPr>
    </w:p>
    <w:p w14:paraId="248C3F82" w14:textId="449C2D74" w:rsidR="003F15C5" w:rsidRPr="00776D46" w:rsidRDefault="009B4F90" w:rsidP="000F063C">
      <w:pPr>
        <w:pStyle w:val="Subsectie"/>
        <w:ind w:left="720"/>
        <w:rPr>
          <w:color w:val="40382D" w:themeColor="text2" w:themeShade="BF"/>
          <w:lang w:val="nl-BE"/>
        </w:rPr>
      </w:pPr>
      <w:proofErr w:type="spellStart"/>
      <w:r>
        <w:rPr>
          <w:color w:val="A6A6A6" w:themeColor="background1" w:themeShade="A6"/>
          <w:lang w:val="en-US"/>
        </w:rPr>
        <w:t>Onze-Lieve-Vrouwe-Institu</w:t>
      </w:r>
      <w:r w:rsidR="00776D46">
        <w:rPr>
          <w:color w:val="A6A6A6" w:themeColor="background1" w:themeShade="A6"/>
          <w:lang w:val="en-US"/>
        </w:rPr>
        <w:t>u</w:t>
      </w:r>
      <w:r>
        <w:rPr>
          <w:color w:val="A6A6A6" w:themeColor="background1" w:themeShade="A6"/>
          <w:lang w:val="en-US"/>
        </w:rPr>
        <w:t>t</w:t>
      </w:r>
      <w:proofErr w:type="spellEnd"/>
      <w:r>
        <w:rPr>
          <w:color w:val="A6A6A6" w:themeColor="background1" w:themeShade="A6"/>
          <w:lang w:val="en-US"/>
        </w:rPr>
        <w:t>, Boom</w:t>
      </w:r>
      <w:r w:rsidR="00EC414A" w:rsidRPr="00EC414A">
        <w:rPr>
          <w:color w:val="A6A6A6" w:themeColor="background1" w:themeShade="A6"/>
          <w:lang w:val="en-US"/>
        </w:rPr>
        <w:tab/>
      </w:r>
      <w:r w:rsidR="003F15C5" w:rsidRPr="00EC414A">
        <w:rPr>
          <w:color w:val="40382D" w:themeColor="text2" w:themeShade="BF"/>
          <w:lang w:val="en-US"/>
        </w:rPr>
        <w:tab/>
      </w:r>
      <w:r w:rsidR="003F15C5" w:rsidRPr="00EC414A">
        <w:rPr>
          <w:color w:val="40382D" w:themeColor="text2" w:themeShade="BF"/>
          <w:lang w:val="en-US"/>
        </w:rPr>
        <w:tab/>
      </w:r>
      <w:r w:rsidR="003F15C5" w:rsidRPr="00EC414A">
        <w:rPr>
          <w:color w:val="40382D" w:themeColor="text2" w:themeShade="BF"/>
          <w:lang w:val="en-US"/>
        </w:rPr>
        <w:tab/>
      </w:r>
      <w:r>
        <w:rPr>
          <w:color w:val="40382D" w:themeColor="text2" w:themeShade="BF"/>
          <w:lang w:val="en-US"/>
        </w:rPr>
        <w:t>September 2012</w:t>
      </w:r>
      <w:r w:rsidR="00EC414A" w:rsidRPr="00EC414A">
        <w:rPr>
          <w:color w:val="40382D" w:themeColor="text2" w:themeShade="BF"/>
          <w:lang w:val="en-US"/>
        </w:rPr>
        <w:t xml:space="preserve"> –  </w:t>
      </w:r>
      <w:proofErr w:type="spellStart"/>
      <w:r w:rsidR="00776D46">
        <w:rPr>
          <w:color w:val="40382D" w:themeColor="text2" w:themeShade="BF"/>
          <w:lang w:val="en-US"/>
        </w:rPr>
        <w:t>Juni</w:t>
      </w:r>
      <w:proofErr w:type="spellEnd"/>
      <w:r w:rsidR="00776D46">
        <w:rPr>
          <w:color w:val="40382D" w:themeColor="text2" w:themeShade="BF"/>
          <w:lang w:val="en-US"/>
        </w:rPr>
        <w:t xml:space="preserve"> </w:t>
      </w:r>
      <w:r w:rsidR="00EC414A" w:rsidRPr="00776D46">
        <w:rPr>
          <w:color w:val="40382D" w:themeColor="text2" w:themeShade="BF"/>
          <w:lang w:val="nl-BE"/>
        </w:rPr>
        <w:t>20</w:t>
      </w:r>
      <w:r w:rsidR="00776D46" w:rsidRPr="00776D46">
        <w:rPr>
          <w:color w:val="40382D" w:themeColor="text2" w:themeShade="BF"/>
          <w:lang w:val="nl-BE"/>
        </w:rPr>
        <w:t>18</w:t>
      </w:r>
    </w:p>
    <w:p w14:paraId="336D1E11" w14:textId="334C79E6" w:rsidR="00EC414A" w:rsidRDefault="00EC414A" w:rsidP="000F063C">
      <w:pPr>
        <w:pStyle w:val="Subsectie"/>
        <w:ind w:left="720"/>
        <w:rPr>
          <w:color w:val="auto"/>
        </w:rPr>
      </w:pPr>
      <w:r w:rsidRPr="00EC414A">
        <w:rPr>
          <w:color w:val="A6A6A6" w:themeColor="background1" w:themeShade="A6"/>
          <w:lang w:val="en-US"/>
        </w:rPr>
        <w:tab/>
      </w:r>
      <w:r w:rsidRPr="00EC414A">
        <w:rPr>
          <w:color w:val="auto"/>
        </w:rPr>
        <w:t xml:space="preserve">ASO Wetenschappen-Wiskunde </w:t>
      </w:r>
      <w:r w:rsidR="009B4F90">
        <w:rPr>
          <w:color w:val="auto"/>
        </w:rPr>
        <w:t>8</w:t>
      </w:r>
      <w:r w:rsidRPr="00EC414A">
        <w:rPr>
          <w:color w:val="auto"/>
        </w:rPr>
        <w:t>u</w:t>
      </w:r>
    </w:p>
    <w:p w14:paraId="694B63BF" w14:textId="74D19467" w:rsidR="009B4F90" w:rsidRDefault="009B4F90" w:rsidP="009B4F90">
      <w:pPr>
        <w:pStyle w:val="Subsectie"/>
        <w:rPr>
          <w:color w:val="auto"/>
        </w:rPr>
      </w:pPr>
    </w:p>
    <w:p w14:paraId="7AF47AAE" w14:textId="2DD3CBB6" w:rsidR="00116FAB" w:rsidRPr="00CC1EDD" w:rsidRDefault="00116FAB" w:rsidP="00116FAB">
      <w:pPr>
        <w:pStyle w:val="Sectiekop"/>
        <w:rPr>
          <w:lang w:val="en-US"/>
        </w:rPr>
      </w:pP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ervaringen</w:t>
      </w:r>
      <w:proofErr w:type="spellEnd"/>
    </w:p>
    <w:p w14:paraId="1013669E" w14:textId="28254AAE" w:rsidR="00116FAB" w:rsidRPr="00CC1EDD" w:rsidRDefault="00116FAB" w:rsidP="00116FAB">
      <w:pPr>
        <w:pStyle w:val="Subsectie"/>
        <w:rPr>
          <w:color w:val="auto"/>
          <w:lang w:val="en-US"/>
        </w:rPr>
      </w:pPr>
      <w:r w:rsidRPr="00CC1EDD">
        <w:rPr>
          <w:lang w:val="en-US"/>
        </w:rPr>
        <w:tab/>
      </w:r>
      <w:proofErr w:type="spellStart"/>
      <w:r>
        <w:rPr>
          <w:lang w:val="en-US"/>
        </w:rPr>
        <w:t>Jeugd</w:t>
      </w:r>
      <w:r>
        <w:rPr>
          <w:color w:val="A6A6A6" w:themeColor="background1" w:themeShade="A6"/>
          <w:lang w:val="en-US"/>
        </w:rPr>
        <w:t>bestuurslid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spellStart"/>
      <w:r>
        <w:rPr>
          <w:color w:val="A6A6A6" w:themeColor="background1" w:themeShade="A6"/>
          <w:lang w:val="en-US"/>
        </w:rPr>
        <w:t>bij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spellStart"/>
      <w:r>
        <w:rPr>
          <w:color w:val="A6A6A6" w:themeColor="background1" w:themeShade="A6"/>
          <w:lang w:val="en-US"/>
        </w:rPr>
        <w:t>tennisvereniging</w:t>
      </w:r>
      <w:proofErr w:type="spellEnd"/>
      <w:r>
        <w:rPr>
          <w:color w:val="A6A6A6" w:themeColor="background1" w:themeShade="A6"/>
          <w:lang w:val="en-US"/>
        </w:rPr>
        <w:tab/>
      </w:r>
      <w:r w:rsidRPr="00CC1EDD">
        <w:rPr>
          <w:color w:val="auto"/>
          <w:lang w:val="en-US"/>
        </w:rPr>
        <w:tab/>
      </w:r>
      <w:r w:rsidRPr="00CC1EDD">
        <w:rPr>
          <w:color w:val="auto"/>
          <w:lang w:val="en-US"/>
        </w:rPr>
        <w:tab/>
      </w:r>
      <w:proofErr w:type="spellStart"/>
      <w:r>
        <w:rPr>
          <w:color w:val="auto"/>
          <w:lang w:val="en-US"/>
        </w:rPr>
        <w:t>Maart</w:t>
      </w:r>
      <w:proofErr w:type="spellEnd"/>
      <w:r>
        <w:rPr>
          <w:color w:val="auto"/>
          <w:lang w:val="en-US"/>
        </w:rPr>
        <w:t xml:space="preserve"> 2018 – Present</w:t>
      </w:r>
    </w:p>
    <w:p w14:paraId="5354632F" w14:textId="57D57466" w:rsidR="00116FAB" w:rsidRDefault="00116FAB" w:rsidP="00116FAB">
      <w:pPr>
        <w:pStyle w:val="Subsectie"/>
        <w:rPr>
          <w:color w:val="auto"/>
          <w:lang w:val="en-US"/>
        </w:rPr>
      </w:pPr>
      <w:r w:rsidRPr="00CC1EDD">
        <w:rPr>
          <w:color w:val="auto"/>
          <w:lang w:val="en-US"/>
        </w:rPr>
        <w:tab/>
      </w:r>
      <w:r w:rsidRPr="00CC1EDD">
        <w:rPr>
          <w:color w:val="auto"/>
          <w:lang w:val="en-US"/>
        </w:rPr>
        <w:tab/>
      </w:r>
      <w:proofErr w:type="spellStart"/>
      <w:r>
        <w:rPr>
          <w:color w:val="auto"/>
          <w:lang w:val="en-US"/>
        </w:rPr>
        <w:t>Functie</w:t>
      </w:r>
      <w:proofErr w:type="spellEnd"/>
      <w:r>
        <w:rPr>
          <w:color w:val="auto"/>
          <w:lang w:val="en-US"/>
        </w:rPr>
        <w:t xml:space="preserve">: </w:t>
      </w:r>
      <w:proofErr w:type="spellStart"/>
      <w:r>
        <w:rPr>
          <w:color w:val="auto"/>
          <w:lang w:val="en-US"/>
        </w:rPr>
        <w:t>voorzitter</w:t>
      </w:r>
      <w:proofErr w:type="spellEnd"/>
    </w:p>
    <w:p w14:paraId="676DED38" w14:textId="4336761F" w:rsidR="00116FAB" w:rsidRDefault="00116FAB" w:rsidP="00116FAB">
      <w:pPr>
        <w:pStyle w:val="Subsectie"/>
        <w:rPr>
          <w:color w:val="auto"/>
          <w:lang w:val="en-US"/>
        </w:rPr>
      </w:pPr>
      <w:r>
        <w:rPr>
          <w:color w:val="auto"/>
          <w:lang w:val="en-US"/>
        </w:rPr>
        <w:tab/>
      </w:r>
      <w:r>
        <w:rPr>
          <w:color w:val="auto"/>
          <w:lang w:val="en-US"/>
        </w:rPr>
        <w:tab/>
      </w:r>
      <w:proofErr w:type="spellStart"/>
      <w:r>
        <w:rPr>
          <w:color w:val="auto"/>
          <w:lang w:val="en-US"/>
        </w:rPr>
        <w:t>Vergaderingen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leiden</w:t>
      </w:r>
      <w:proofErr w:type="spellEnd"/>
    </w:p>
    <w:p w14:paraId="7F3273CD" w14:textId="053894C5" w:rsidR="00116FAB" w:rsidRPr="00CC1EDD" w:rsidRDefault="00116FAB" w:rsidP="00116FAB">
      <w:pPr>
        <w:pStyle w:val="Subsectie"/>
        <w:rPr>
          <w:color w:val="auto"/>
          <w:lang w:val="en-US"/>
        </w:rPr>
      </w:pPr>
      <w:r>
        <w:rPr>
          <w:color w:val="auto"/>
          <w:lang w:val="en-US"/>
        </w:rPr>
        <w:tab/>
      </w:r>
      <w:r>
        <w:rPr>
          <w:color w:val="auto"/>
          <w:lang w:val="en-US"/>
        </w:rPr>
        <w:tab/>
      </w:r>
      <w:proofErr w:type="spellStart"/>
      <w:r>
        <w:rPr>
          <w:color w:val="auto"/>
          <w:lang w:val="en-US"/>
        </w:rPr>
        <w:t>Aanspreekpunt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voor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ouders</w:t>
      </w:r>
      <w:proofErr w:type="spellEnd"/>
    </w:p>
    <w:p w14:paraId="4D918658" w14:textId="2F22DE6F" w:rsidR="00116FAB" w:rsidRPr="00CC1EDD" w:rsidRDefault="00116FAB" w:rsidP="00116FAB">
      <w:pPr>
        <w:pStyle w:val="Subsectie"/>
        <w:rPr>
          <w:lang w:val="en-US"/>
        </w:rPr>
      </w:pPr>
    </w:p>
    <w:p w14:paraId="62DBB602" w14:textId="124BB458" w:rsidR="00116FAB" w:rsidRPr="00CC1EDD" w:rsidRDefault="00116FAB" w:rsidP="00116FAB">
      <w:pPr>
        <w:pStyle w:val="Subsectie"/>
        <w:ind w:firstLine="720"/>
        <w:rPr>
          <w:color w:val="auto"/>
          <w:lang w:val="en-US"/>
        </w:rPr>
      </w:pPr>
      <w:proofErr w:type="spellStart"/>
      <w:r>
        <w:rPr>
          <w:color w:val="A6A6A6" w:themeColor="background1" w:themeShade="A6"/>
          <w:lang w:val="en-US"/>
        </w:rPr>
        <w:t>Jeugdbestuurslid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spellStart"/>
      <w:r>
        <w:rPr>
          <w:color w:val="A6A6A6" w:themeColor="background1" w:themeShade="A6"/>
          <w:lang w:val="en-US"/>
        </w:rPr>
        <w:t>bij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spellStart"/>
      <w:r>
        <w:rPr>
          <w:color w:val="A6A6A6" w:themeColor="background1" w:themeShade="A6"/>
          <w:lang w:val="en-US"/>
        </w:rPr>
        <w:t>tennisvereniging</w:t>
      </w:r>
      <w:proofErr w:type="spellEnd"/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</w:r>
      <w:proofErr w:type="spellStart"/>
      <w:r>
        <w:rPr>
          <w:color w:val="auto"/>
          <w:lang w:val="en-US"/>
        </w:rPr>
        <w:t>Oktober</w:t>
      </w:r>
      <w:proofErr w:type="spellEnd"/>
      <w:r>
        <w:rPr>
          <w:color w:val="auto"/>
          <w:lang w:val="en-US"/>
        </w:rPr>
        <w:t xml:space="preserve"> </w:t>
      </w:r>
      <w:r w:rsidRPr="00CC1EDD">
        <w:rPr>
          <w:color w:val="auto"/>
          <w:lang w:val="en-US"/>
        </w:rPr>
        <w:t>2</w:t>
      </w:r>
      <w:r>
        <w:rPr>
          <w:color w:val="auto"/>
          <w:lang w:val="en-US"/>
        </w:rPr>
        <w:t>016</w:t>
      </w:r>
      <w:r w:rsidRPr="00CC1EDD">
        <w:rPr>
          <w:color w:val="auto"/>
          <w:lang w:val="en-US"/>
        </w:rPr>
        <w:t xml:space="preserve"> – </w:t>
      </w:r>
      <w:proofErr w:type="spellStart"/>
      <w:r>
        <w:rPr>
          <w:color w:val="auto"/>
          <w:lang w:val="en-US"/>
        </w:rPr>
        <w:t>Maart</w:t>
      </w:r>
      <w:proofErr w:type="spellEnd"/>
      <w:r>
        <w:rPr>
          <w:color w:val="auto"/>
          <w:lang w:val="en-US"/>
        </w:rPr>
        <w:t xml:space="preserve"> 2018</w:t>
      </w:r>
    </w:p>
    <w:p w14:paraId="21E254FA" w14:textId="1F8E0547" w:rsidR="00116FAB" w:rsidRDefault="00116FAB" w:rsidP="00116FAB">
      <w:pPr>
        <w:pStyle w:val="Subsectie"/>
        <w:ind w:firstLine="720"/>
        <w:rPr>
          <w:color w:val="auto"/>
          <w:lang w:val="en-US"/>
        </w:rPr>
      </w:pPr>
      <w:r>
        <w:rPr>
          <w:color w:val="auto"/>
          <w:lang w:val="en-US"/>
        </w:rPr>
        <w:tab/>
      </w:r>
      <w:proofErr w:type="spellStart"/>
      <w:r>
        <w:rPr>
          <w:color w:val="auto"/>
          <w:lang w:val="en-US"/>
        </w:rPr>
        <w:t>Functie</w:t>
      </w:r>
      <w:proofErr w:type="spellEnd"/>
      <w:r>
        <w:rPr>
          <w:color w:val="auto"/>
          <w:lang w:val="en-US"/>
        </w:rPr>
        <w:t xml:space="preserve">: </w:t>
      </w:r>
      <w:proofErr w:type="spellStart"/>
      <w:r>
        <w:rPr>
          <w:color w:val="auto"/>
          <w:lang w:val="en-US"/>
        </w:rPr>
        <w:t>evenementen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organiseren</w:t>
      </w:r>
      <w:proofErr w:type="spellEnd"/>
    </w:p>
    <w:p w14:paraId="4FDA0B68" w14:textId="64AFC51C" w:rsidR="00116FAB" w:rsidRDefault="00116FAB" w:rsidP="009B4F90">
      <w:pPr>
        <w:pStyle w:val="Subsectie"/>
        <w:rPr>
          <w:color w:val="auto"/>
        </w:rPr>
      </w:pPr>
    </w:p>
    <w:p w14:paraId="62AB3EAF" w14:textId="69C41E85" w:rsidR="009B4F90" w:rsidRDefault="00776D46" w:rsidP="009B4F90">
      <w:pPr>
        <w:pStyle w:val="Sectiekop"/>
      </w:pPr>
      <w:r>
        <w:t>Vaardigheden</w:t>
      </w:r>
    </w:p>
    <w:p w14:paraId="5E90B8BB" w14:textId="77777777" w:rsidR="009B4F90" w:rsidRDefault="009B4F90" w:rsidP="009B4F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  <w:sectPr w:rsidR="009B4F9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10BD31E" w14:textId="23D3D319" w:rsidR="009B4F90" w:rsidRPr="00753F39" w:rsidRDefault="0039549C" w:rsidP="009B4F90">
      <w:pPr>
        <w:spacing w:line="264" w:lineRule="auto"/>
        <w:ind w:left="360"/>
        <w:contextualSpacing/>
        <w:rPr>
          <w:color w:val="93A299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8C4498F" wp14:editId="19DD19B3">
                <wp:simplePos x="0" y="0"/>
                <wp:positionH relativeFrom="margin">
                  <wp:posOffset>2166620</wp:posOffset>
                </wp:positionH>
                <wp:positionV relativeFrom="paragraph">
                  <wp:posOffset>5080</wp:posOffset>
                </wp:positionV>
                <wp:extent cx="3784600" cy="3036570"/>
                <wp:effectExtent l="0" t="0" r="25400" b="1143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303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6156" w14:textId="633AAF44" w:rsidR="0039549C" w:rsidRDefault="0039549C" w:rsidP="0039549C">
                            <w:pPr>
                              <w:spacing w:line="264" w:lineRule="auto"/>
                              <w:ind w:left="360"/>
                              <w:contextualSpacing/>
                              <w:rPr>
                                <w:color w:val="93A299" w:themeColor="accent1"/>
                              </w:rPr>
                            </w:pPr>
                            <w:r>
                              <w:rPr>
                                <w:color w:val="93A299" w:themeColor="accent1"/>
                              </w:rPr>
                              <w:t xml:space="preserve">           Professioneel</w:t>
                            </w:r>
                          </w:p>
                          <w:p w14:paraId="449CE1EA" w14:textId="77777777" w:rsidR="0039549C" w:rsidRDefault="0039549C" w:rsidP="0039549C">
                            <w:pPr>
                              <w:numPr>
                                <w:ilvl w:val="1"/>
                                <w:numId w:val="11"/>
                              </w:numPr>
                              <w:spacing w:line="264" w:lineRule="auto"/>
                              <w:contextualSpacing/>
                              <w:rPr>
                                <w:color w:val="40382D" w:themeColor="text2" w:themeShade="BF"/>
                              </w:rPr>
                            </w:pPr>
                            <w:r>
                              <w:rPr>
                                <w:color w:val="40382D" w:themeColor="text2" w:themeShade="BF"/>
                              </w:rPr>
                              <w:t>Teamspeler</w:t>
                            </w:r>
                          </w:p>
                          <w:p w14:paraId="5193956A" w14:textId="77777777" w:rsidR="0039549C" w:rsidRPr="00EC414A" w:rsidRDefault="0039549C" w:rsidP="0039549C">
                            <w:pPr>
                              <w:numPr>
                                <w:ilvl w:val="1"/>
                                <w:numId w:val="11"/>
                              </w:numPr>
                              <w:spacing w:line="264" w:lineRule="auto"/>
                              <w:contextualSpacing/>
                            </w:pPr>
                            <w:r>
                              <w:rPr>
                                <w:color w:val="40382D" w:themeColor="text2" w:themeShade="BF"/>
                              </w:rPr>
                              <w:t>Zowel groep of alleen werken gaan me goed af</w:t>
                            </w:r>
                          </w:p>
                          <w:p w14:paraId="25D7E152" w14:textId="77777777" w:rsidR="0039549C" w:rsidRPr="00EC414A" w:rsidRDefault="0039549C" w:rsidP="0039549C">
                            <w:pPr>
                              <w:numPr>
                                <w:ilvl w:val="1"/>
                                <w:numId w:val="11"/>
                              </w:numPr>
                              <w:spacing w:line="264" w:lineRule="auto"/>
                              <w:contextualSpacing/>
                            </w:pPr>
                            <w:r>
                              <w:rPr>
                                <w:color w:val="40382D" w:themeColor="text2" w:themeShade="BF"/>
                              </w:rPr>
                              <w:t>Goed in uitleg/instructies geven</w:t>
                            </w:r>
                          </w:p>
                          <w:p w14:paraId="65EBCA26" w14:textId="77777777" w:rsidR="0039549C" w:rsidRPr="00EC414A" w:rsidRDefault="0039549C" w:rsidP="0039549C">
                            <w:pPr>
                              <w:numPr>
                                <w:ilvl w:val="1"/>
                                <w:numId w:val="11"/>
                              </w:numPr>
                              <w:spacing w:line="264" w:lineRule="auto"/>
                              <w:contextualSpacing/>
                            </w:pPr>
                            <w:r>
                              <w:rPr>
                                <w:color w:val="40382D" w:themeColor="text2" w:themeShade="BF"/>
                              </w:rPr>
                              <w:t>Vlot in communicatie</w:t>
                            </w:r>
                          </w:p>
                          <w:p w14:paraId="21B6F8F6" w14:textId="77777777" w:rsidR="0039549C" w:rsidRPr="00116FAB" w:rsidRDefault="0039549C" w:rsidP="0039549C">
                            <w:pPr>
                              <w:numPr>
                                <w:ilvl w:val="1"/>
                                <w:numId w:val="11"/>
                              </w:numPr>
                              <w:spacing w:line="264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40382D" w:themeColor="text2" w:themeShade="BF"/>
                                <w:lang w:val="en-US"/>
                              </w:rPr>
                              <w:t>Doelgericht</w:t>
                            </w:r>
                            <w:proofErr w:type="spellEnd"/>
                            <w:r>
                              <w:rPr>
                                <w:color w:val="40382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382D" w:themeColor="text2" w:themeShade="BF"/>
                                <w:lang w:val="en-US"/>
                              </w:rPr>
                              <w:t>werken</w:t>
                            </w:r>
                            <w:proofErr w:type="spellEnd"/>
                          </w:p>
                          <w:p w14:paraId="180D976E" w14:textId="1661A7DC" w:rsidR="0039549C" w:rsidRDefault="003954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4498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70.6pt;margin-top:.4pt;width:298pt;height:239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" strokecolor="white [3212]">
                <v:textbox>
                  <w:txbxContent>
                    <w:p w14:paraId="3B716156" w14:textId="633AAF44" w:rsidR="0039549C" w:rsidRDefault="0039549C" w:rsidP="0039549C">
                      <w:pPr>
                        <w:spacing w:line="264" w:lineRule="auto"/>
                        <w:ind w:left="360"/>
                        <w:contextualSpacing/>
                        <w:rPr>
                          <w:color w:val="93A299" w:themeColor="accent1"/>
                        </w:rPr>
                      </w:pPr>
                      <w:r>
                        <w:rPr>
                          <w:color w:val="93A299" w:themeColor="accent1"/>
                        </w:rPr>
                        <w:t xml:space="preserve">           Professioneel</w:t>
                      </w:r>
                    </w:p>
                    <w:p w14:paraId="449CE1EA" w14:textId="77777777" w:rsidR="0039549C" w:rsidRDefault="0039549C" w:rsidP="0039549C">
                      <w:pPr>
                        <w:numPr>
                          <w:ilvl w:val="1"/>
                          <w:numId w:val="11"/>
                        </w:numPr>
                        <w:spacing w:line="264" w:lineRule="auto"/>
                        <w:contextualSpacing/>
                        <w:rPr>
                          <w:color w:val="40382D" w:themeColor="text2" w:themeShade="BF"/>
                        </w:rPr>
                      </w:pPr>
                      <w:r>
                        <w:rPr>
                          <w:color w:val="40382D" w:themeColor="text2" w:themeShade="BF"/>
                        </w:rPr>
                        <w:t>Teamspeler</w:t>
                      </w:r>
                    </w:p>
                    <w:p w14:paraId="5193956A" w14:textId="77777777" w:rsidR="0039549C" w:rsidRPr="00EC414A" w:rsidRDefault="0039549C" w:rsidP="0039549C">
                      <w:pPr>
                        <w:numPr>
                          <w:ilvl w:val="1"/>
                          <w:numId w:val="11"/>
                        </w:numPr>
                        <w:spacing w:line="264" w:lineRule="auto"/>
                        <w:contextualSpacing/>
                      </w:pPr>
                      <w:r>
                        <w:rPr>
                          <w:color w:val="40382D" w:themeColor="text2" w:themeShade="BF"/>
                        </w:rPr>
                        <w:t>Zowel groep of alleen werken gaan me goed af</w:t>
                      </w:r>
                    </w:p>
                    <w:p w14:paraId="25D7E152" w14:textId="77777777" w:rsidR="0039549C" w:rsidRPr="00EC414A" w:rsidRDefault="0039549C" w:rsidP="0039549C">
                      <w:pPr>
                        <w:numPr>
                          <w:ilvl w:val="1"/>
                          <w:numId w:val="11"/>
                        </w:numPr>
                        <w:spacing w:line="264" w:lineRule="auto"/>
                        <w:contextualSpacing/>
                      </w:pPr>
                      <w:r>
                        <w:rPr>
                          <w:color w:val="40382D" w:themeColor="text2" w:themeShade="BF"/>
                        </w:rPr>
                        <w:t>Goed in uitleg/instructies geven</w:t>
                      </w:r>
                    </w:p>
                    <w:p w14:paraId="65EBCA26" w14:textId="77777777" w:rsidR="0039549C" w:rsidRPr="00EC414A" w:rsidRDefault="0039549C" w:rsidP="0039549C">
                      <w:pPr>
                        <w:numPr>
                          <w:ilvl w:val="1"/>
                          <w:numId w:val="11"/>
                        </w:numPr>
                        <w:spacing w:line="264" w:lineRule="auto"/>
                        <w:contextualSpacing/>
                      </w:pPr>
                      <w:r>
                        <w:rPr>
                          <w:color w:val="40382D" w:themeColor="text2" w:themeShade="BF"/>
                        </w:rPr>
                        <w:t>Vlot in communicatie</w:t>
                      </w:r>
                    </w:p>
                    <w:p w14:paraId="21B6F8F6" w14:textId="77777777" w:rsidR="0039549C" w:rsidRPr="00116FAB" w:rsidRDefault="0039549C" w:rsidP="0039549C">
                      <w:pPr>
                        <w:numPr>
                          <w:ilvl w:val="1"/>
                          <w:numId w:val="11"/>
                        </w:numPr>
                        <w:spacing w:line="264" w:lineRule="auto"/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40382D" w:themeColor="text2" w:themeShade="BF"/>
                          <w:lang w:val="en-US"/>
                        </w:rPr>
                        <w:t>Doelgericht</w:t>
                      </w:r>
                      <w:proofErr w:type="spellEnd"/>
                      <w:r>
                        <w:rPr>
                          <w:color w:val="40382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382D" w:themeColor="text2" w:themeShade="BF"/>
                          <w:lang w:val="en-US"/>
                        </w:rPr>
                        <w:t>werken</w:t>
                      </w:r>
                      <w:proofErr w:type="spellEnd"/>
                    </w:p>
                    <w:p w14:paraId="180D976E" w14:textId="1661A7DC" w:rsidR="0039549C" w:rsidRDefault="0039549C"/>
                  </w:txbxContent>
                </v:textbox>
                <w10:wrap anchorx="margin"/>
              </v:shape>
            </w:pict>
          </mc:Fallback>
        </mc:AlternateContent>
      </w:r>
      <w:r w:rsidR="009B4F90">
        <w:rPr>
          <w:color w:val="93A299" w:themeColor="accent1"/>
        </w:rPr>
        <w:t>Pers</w:t>
      </w:r>
      <w:r w:rsidR="00776D46">
        <w:rPr>
          <w:color w:val="93A299" w:themeColor="accent1"/>
        </w:rPr>
        <w:t>oonlijk</w:t>
      </w:r>
      <w:r>
        <w:rPr>
          <w:color w:val="93A299" w:themeColor="accent1"/>
        </w:rPr>
        <w:t xml:space="preserve">                                                             </w:t>
      </w:r>
      <w:r>
        <w:rPr>
          <w:color w:val="93A299" w:themeColor="accent1"/>
        </w:rPr>
        <w:tab/>
      </w:r>
      <w:r>
        <w:rPr>
          <w:color w:val="93A299" w:themeColor="accent1"/>
        </w:rPr>
        <w:tab/>
      </w:r>
      <w:r>
        <w:rPr>
          <w:color w:val="93A299" w:themeColor="accent1"/>
        </w:rPr>
        <w:tab/>
        <w:t xml:space="preserve"> </w:t>
      </w:r>
    </w:p>
    <w:p w14:paraId="6DAF2965" w14:textId="077159AD" w:rsidR="009B4F90" w:rsidRDefault="00776D46" w:rsidP="009B4F90">
      <w:pPr>
        <w:numPr>
          <w:ilvl w:val="1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doorzetting</w:t>
      </w:r>
    </w:p>
    <w:p w14:paraId="26FDBC6D" w14:textId="3662F20E" w:rsidR="009B4F90" w:rsidRPr="00776D46" w:rsidRDefault="00776D46" w:rsidP="00776D46">
      <w:pPr>
        <w:numPr>
          <w:ilvl w:val="1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Enthousiast, gemotiveerd</w:t>
      </w:r>
    </w:p>
    <w:p w14:paraId="6F325CDD" w14:textId="6AE330C6" w:rsidR="009B4F90" w:rsidRDefault="00776D46" w:rsidP="009B4F90">
      <w:pPr>
        <w:numPr>
          <w:ilvl w:val="1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Sociaal</w:t>
      </w:r>
    </w:p>
    <w:p w14:paraId="7A217E1F" w14:textId="4EB434DB" w:rsidR="009B4F90" w:rsidRPr="00CC1EDD" w:rsidRDefault="00776D46" w:rsidP="009B4F90">
      <w:pPr>
        <w:numPr>
          <w:ilvl w:val="1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Leergierig</w:t>
      </w:r>
    </w:p>
    <w:p w14:paraId="58BCD162" w14:textId="13137A71" w:rsidR="0039549C" w:rsidRPr="0039549C" w:rsidRDefault="00776D46" w:rsidP="0039549C">
      <w:pPr>
        <w:numPr>
          <w:ilvl w:val="1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Luisterend oor</w:t>
      </w:r>
    </w:p>
    <w:p w14:paraId="7C2742B8" w14:textId="449576CB" w:rsidR="00A8586F" w:rsidRPr="003F15C5" w:rsidRDefault="00A8586F">
      <w:pPr>
        <w:pStyle w:val="Sectiekop"/>
      </w:pPr>
      <w:r w:rsidRPr="003F15C5">
        <w:t>Varia</w:t>
      </w:r>
    </w:p>
    <w:p w14:paraId="0937972A" w14:textId="02944C02" w:rsidR="00A34BD8" w:rsidRPr="00F86E1A" w:rsidRDefault="00E04CEA" w:rsidP="00A34BD8">
      <w:pPr>
        <w:pStyle w:val="Subsectie"/>
        <w:rPr>
          <w:lang w:val="en-US"/>
        </w:rPr>
      </w:pPr>
      <w:r w:rsidRPr="003F15C5">
        <w:tab/>
      </w:r>
      <w:r w:rsidR="00A34BD8" w:rsidRPr="00F86E1A">
        <w:rPr>
          <w:lang w:val="en-US"/>
        </w:rPr>
        <w:t xml:space="preserve">IT </w:t>
      </w:r>
      <w:proofErr w:type="spellStart"/>
      <w:r w:rsidR="00E75C47">
        <w:rPr>
          <w:lang w:val="en-US"/>
        </w:rPr>
        <w:t>k</w:t>
      </w:r>
      <w:r w:rsidR="00E170D0">
        <w:rPr>
          <w:lang w:val="en-US"/>
        </w:rPr>
        <w:t>ennis</w:t>
      </w:r>
      <w:proofErr w:type="spellEnd"/>
    </w:p>
    <w:p w14:paraId="34AEE5B9" w14:textId="63FA59BE" w:rsidR="00703561" w:rsidRDefault="00A34BD8" w:rsidP="00D63BD3">
      <w:pPr>
        <w:pStyle w:val="Geenafstand"/>
        <w:rPr>
          <w:lang w:val="en-US"/>
        </w:rPr>
      </w:pPr>
      <w:r w:rsidRPr="00F86E1A">
        <w:rPr>
          <w:lang w:val="en-US"/>
        </w:rPr>
        <w:tab/>
      </w:r>
      <w:r w:rsidR="00D63BD3">
        <w:rPr>
          <w:lang w:val="en-US"/>
        </w:rPr>
        <w:tab/>
        <w:t xml:space="preserve">Microsoft Word, Excel, </w:t>
      </w:r>
      <w:proofErr w:type="spellStart"/>
      <w:r w:rsidR="00D63BD3">
        <w:rPr>
          <w:lang w:val="en-US"/>
        </w:rPr>
        <w:t>Powerpoint</w:t>
      </w:r>
      <w:proofErr w:type="spellEnd"/>
      <w:r w:rsidR="00D63BD3">
        <w:rPr>
          <w:lang w:val="en-US"/>
        </w:rPr>
        <w:tab/>
      </w:r>
      <w:r w:rsidR="00D63BD3">
        <w:rPr>
          <w:lang w:val="en-US"/>
        </w:rPr>
        <w:tab/>
      </w:r>
      <w:r w:rsidR="00E170D0">
        <w:rPr>
          <w:lang w:val="en-US"/>
        </w:rPr>
        <w:t xml:space="preserve">Heel </w:t>
      </w:r>
      <w:proofErr w:type="spellStart"/>
      <w:r w:rsidR="00E170D0">
        <w:rPr>
          <w:lang w:val="en-US"/>
        </w:rPr>
        <w:t>goed</w:t>
      </w:r>
      <w:proofErr w:type="spellEnd"/>
    </w:p>
    <w:p w14:paraId="78F63F92" w14:textId="76E51286" w:rsidR="00E170D0" w:rsidRDefault="00D63BD3" w:rsidP="00D63BD3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70D0">
        <w:rPr>
          <w:lang w:val="en-US"/>
        </w:rPr>
        <w:t>Python</w:t>
      </w:r>
      <w:r w:rsidR="00E170D0">
        <w:rPr>
          <w:lang w:val="en-US"/>
        </w:rPr>
        <w:tab/>
      </w:r>
      <w:r w:rsidR="00E170D0">
        <w:rPr>
          <w:lang w:val="en-US"/>
        </w:rPr>
        <w:tab/>
      </w:r>
      <w:r w:rsidR="00E170D0">
        <w:rPr>
          <w:lang w:val="en-US"/>
        </w:rPr>
        <w:tab/>
      </w:r>
      <w:r w:rsidR="00E170D0">
        <w:rPr>
          <w:lang w:val="en-US"/>
        </w:rPr>
        <w:tab/>
      </w:r>
      <w:r w:rsidR="00E170D0">
        <w:rPr>
          <w:lang w:val="en-US"/>
        </w:rPr>
        <w:tab/>
      </w:r>
      <w:r w:rsidR="00E170D0">
        <w:rPr>
          <w:lang w:val="en-US"/>
        </w:rPr>
        <w:tab/>
        <w:t xml:space="preserve">Heel </w:t>
      </w:r>
      <w:proofErr w:type="spellStart"/>
      <w:r w:rsidR="00E170D0">
        <w:rPr>
          <w:lang w:val="en-US"/>
        </w:rPr>
        <w:t>goed</w:t>
      </w:r>
      <w:proofErr w:type="spellEnd"/>
    </w:p>
    <w:p w14:paraId="7658BC87" w14:textId="1D79A8B2" w:rsidR="00E170D0" w:rsidRDefault="00E170D0" w:rsidP="00D63BD3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Heel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4AFBE47" w14:textId="6C040F70" w:rsidR="00D63BD3" w:rsidRDefault="00E170D0" w:rsidP="00D63BD3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Javascript</w:t>
      </w:r>
      <w:proofErr w:type="spellEnd"/>
      <w:r w:rsidR="00D63BD3">
        <w:rPr>
          <w:lang w:val="en-US"/>
        </w:rPr>
        <w:tab/>
      </w:r>
      <w:r w:rsidR="00D63BD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goed</w:t>
      </w:r>
      <w:proofErr w:type="spellEnd"/>
    </w:p>
    <w:p w14:paraId="7D1BD656" w14:textId="04D09060" w:rsidR="00E170D0" w:rsidRPr="00D63BD3" w:rsidRDefault="00E170D0" w:rsidP="00D63BD3">
      <w:pPr>
        <w:pStyle w:val="Geenafstand"/>
        <w:rPr>
          <w:lang w:val="en-US"/>
        </w:rPr>
      </w:pPr>
    </w:p>
    <w:p w14:paraId="4D587CB7" w14:textId="71FECA03" w:rsidR="00703561" w:rsidRPr="00E75C47" w:rsidRDefault="00E170D0" w:rsidP="00703561">
      <w:pPr>
        <w:pStyle w:val="Subsectie"/>
        <w:ind w:firstLine="720"/>
        <w:rPr>
          <w:i/>
          <w:lang w:val="en-US"/>
        </w:rPr>
      </w:pPr>
      <w:r>
        <w:rPr>
          <w:lang w:val="en-US"/>
        </w:rPr>
        <w:t>Talen</w:t>
      </w:r>
      <w:r w:rsidR="00703561" w:rsidRPr="00E75C47">
        <w:rPr>
          <w:lang w:val="en-US"/>
        </w:rPr>
        <w:t xml:space="preserve"> </w:t>
      </w:r>
      <w:r w:rsidR="00703561" w:rsidRPr="00E75C47">
        <w:rPr>
          <w:i/>
          <w:lang w:val="en-US"/>
        </w:rPr>
        <w:t xml:space="preserve">(++++ </w:t>
      </w:r>
      <w:proofErr w:type="spellStart"/>
      <w:r>
        <w:rPr>
          <w:i/>
          <w:lang w:val="en-US"/>
        </w:rPr>
        <w:t>moedertaal</w:t>
      </w:r>
      <w:proofErr w:type="spellEnd"/>
      <w:r w:rsidR="00703561" w:rsidRPr="00E75C47">
        <w:rPr>
          <w:i/>
          <w:lang w:val="en-US"/>
        </w:rPr>
        <w:t xml:space="preserve">, +++ </w:t>
      </w:r>
      <w:proofErr w:type="spellStart"/>
      <w:r>
        <w:rPr>
          <w:i/>
          <w:lang w:val="en-US"/>
        </w:rPr>
        <w:t>goed</w:t>
      </w:r>
      <w:proofErr w:type="spellEnd"/>
      <w:r w:rsidR="00703561" w:rsidRPr="00E75C47">
        <w:rPr>
          <w:i/>
          <w:lang w:val="en-US"/>
        </w:rPr>
        <w:t xml:space="preserve">, ++ </w:t>
      </w:r>
      <w:proofErr w:type="spellStart"/>
      <w:r>
        <w:rPr>
          <w:i/>
          <w:lang w:val="en-US"/>
        </w:rPr>
        <w:t>gemiddeld</w:t>
      </w:r>
      <w:proofErr w:type="spellEnd"/>
      <w:r w:rsidR="00703561" w:rsidRPr="00E75C47">
        <w:rPr>
          <w:i/>
          <w:lang w:val="en-US"/>
        </w:rPr>
        <w:t>, +</w:t>
      </w:r>
      <w:proofErr w:type="spellStart"/>
      <w:r>
        <w:rPr>
          <w:i/>
          <w:lang w:val="en-US"/>
        </w:rPr>
        <w:t>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gewerkt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worden</w:t>
      </w:r>
      <w:proofErr w:type="spellEnd"/>
      <w:r w:rsidR="00703561" w:rsidRPr="00E75C47">
        <w:rPr>
          <w:i/>
          <w:lang w:val="en-US"/>
        </w:rPr>
        <w:t>)</w:t>
      </w:r>
    </w:p>
    <w:p w14:paraId="56B55038" w14:textId="27D8463A" w:rsidR="00703561" w:rsidRPr="00E75C47" w:rsidRDefault="00703561" w:rsidP="00703561">
      <w:pPr>
        <w:pStyle w:val="Subsectie"/>
        <w:ind w:firstLine="720"/>
        <w:rPr>
          <w:i/>
          <w:sz w:val="12"/>
          <w:lang w:val="en-US"/>
        </w:rPr>
      </w:pPr>
    </w:p>
    <w:tbl>
      <w:tblPr>
        <w:tblW w:w="8660" w:type="dxa"/>
        <w:tblInd w:w="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640"/>
        <w:gridCol w:w="1720"/>
        <w:gridCol w:w="1880"/>
        <w:gridCol w:w="1880"/>
      </w:tblGrid>
      <w:tr w:rsidR="00703561" w:rsidRPr="00AF48C5" w14:paraId="1CBFADEE" w14:textId="77777777" w:rsidTr="007541A3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6916" w14:textId="77777777" w:rsidR="00703561" w:rsidRPr="00E75C47" w:rsidRDefault="00703561" w:rsidP="006F3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C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2452" w14:textId="676088D1" w:rsidR="00703561" w:rsidRPr="00AF48C5" w:rsidRDefault="00D63BD3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</w:t>
            </w:r>
            <w:r w:rsidR="00E170D0">
              <w:rPr>
                <w:rFonts w:ascii="Calibri" w:eastAsia="Times New Roman" w:hAnsi="Calibri" w:cs="Calibri"/>
                <w:color w:val="000000"/>
              </w:rPr>
              <w:t>REKEN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2187" w14:textId="21DABBE0" w:rsidR="00703561" w:rsidRPr="00AF48C5" w:rsidRDefault="00E170D0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LEZEN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350" w14:textId="1533C1FE" w:rsidR="00703561" w:rsidRPr="00AF48C5" w:rsidRDefault="00E170D0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SCHRIJVEN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A118A" w14:textId="5D266458" w:rsidR="00703561" w:rsidRPr="00AF48C5" w:rsidRDefault="00E170D0" w:rsidP="00754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VERSTAAN</w:t>
            </w:r>
          </w:p>
        </w:tc>
      </w:tr>
      <w:tr w:rsidR="00703561" w:rsidRPr="00AF48C5" w14:paraId="6569BF50" w14:textId="77777777" w:rsidTr="007541A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524A" w14:textId="77777777" w:rsidR="00703561" w:rsidRPr="00AF48C5" w:rsidRDefault="00D63BD3" w:rsidP="006F3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DUTCH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97A8" w14:textId="77777777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>++++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D967" w14:textId="77777777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>++++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33C3" w14:textId="77777777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 xml:space="preserve"> ++++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9688" w14:textId="77777777" w:rsidR="00703561" w:rsidRPr="00AF48C5" w:rsidRDefault="00703561" w:rsidP="00754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++++</w:t>
            </w:r>
          </w:p>
        </w:tc>
      </w:tr>
      <w:tr w:rsidR="00703561" w:rsidRPr="00AF48C5" w14:paraId="5CF51BE8" w14:textId="77777777" w:rsidTr="007541A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4D16" w14:textId="77777777" w:rsidR="00703561" w:rsidRPr="00AF48C5" w:rsidRDefault="00D63BD3" w:rsidP="006F3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037B" w14:textId="77777777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 xml:space="preserve"> +++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7242" w14:textId="77777777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 xml:space="preserve"> +++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0905" w14:textId="77777777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 xml:space="preserve"> ++</w:t>
            </w:r>
            <w:r w:rsidR="00C3245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3E3C0" w14:textId="77777777" w:rsidR="00703561" w:rsidRPr="00AF48C5" w:rsidRDefault="00703561" w:rsidP="00754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+++</w:t>
            </w:r>
          </w:p>
        </w:tc>
      </w:tr>
      <w:tr w:rsidR="00703561" w:rsidRPr="00AF48C5" w14:paraId="155137F6" w14:textId="77777777" w:rsidTr="0007325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8758" w14:textId="77777777" w:rsidR="00703561" w:rsidRPr="00AF48C5" w:rsidRDefault="00D63BD3" w:rsidP="006F3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FRENCH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22AC" w14:textId="0B1F48F2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E2F2" w14:textId="52BF2C9C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 xml:space="preserve"> ++</w:t>
            </w:r>
            <w:r w:rsidR="00E80DB6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3C2D" w14:textId="7D4171FF" w:rsidR="00703561" w:rsidRPr="00AF48C5" w:rsidRDefault="00703561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48C5">
              <w:rPr>
                <w:rFonts w:ascii="Calibri" w:eastAsia="Times New Roman" w:hAnsi="Calibri" w:cs="Calibri"/>
                <w:color w:val="000000"/>
              </w:rPr>
              <w:t xml:space="preserve"> ++</w:t>
            </w:r>
            <w:r w:rsidR="00E80DB6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75128" w14:textId="77777777" w:rsidR="00703561" w:rsidRPr="00AF48C5" w:rsidRDefault="00703561" w:rsidP="00754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+++</w:t>
            </w:r>
          </w:p>
        </w:tc>
      </w:tr>
      <w:tr w:rsidR="00D63BD3" w:rsidRPr="00AF48C5" w14:paraId="77F8A2DF" w14:textId="77777777" w:rsidTr="00073259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C9655" w14:textId="77777777" w:rsidR="00D63BD3" w:rsidRDefault="00D63BD3" w:rsidP="006F3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GERMAN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1D0A" w14:textId="4ECBD89A" w:rsidR="00D63BD3" w:rsidRPr="00AF48C5" w:rsidRDefault="00D63BD3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r w:rsidR="00E80DB6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BA2A" w14:textId="77777777" w:rsidR="00D63BD3" w:rsidRPr="00AF48C5" w:rsidRDefault="00D63BD3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++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09334" w14:textId="77777777" w:rsidR="00D63BD3" w:rsidRPr="00AF48C5" w:rsidRDefault="00D63BD3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C29B3" w14:textId="66AB2589" w:rsidR="00D63BD3" w:rsidRDefault="00E80DB6" w:rsidP="00754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D63BD3" w:rsidRPr="00AF48C5" w14:paraId="21543AF4" w14:textId="77777777" w:rsidTr="00073259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D461E" w14:textId="77777777" w:rsidR="00D63BD3" w:rsidRDefault="00D63BD3" w:rsidP="006F3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SPANISH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79F2C" w14:textId="77777777" w:rsidR="00D63BD3" w:rsidRPr="00AF48C5" w:rsidRDefault="00D63BD3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569E" w14:textId="77777777" w:rsidR="00D63BD3" w:rsidRPr="00AF48C5" w:rsidRDefault="00D63BD3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BA25" w14:textId="77777777" w:rsidR="00D63BD3" w:rsidRPr="00AF48C5" w:rsidRDefault="00D63BD3" w:rsidP="006F3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F19F9" w14:textId="77777777" w:rsidR="00D63BD3" w:rsidRDefault="00D63BD3" w:rsidP="00754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</w:tbl>
    <w:p w14:paraId="37665FC8" w14:textId="573F0422" w:rsidR="00703561" w:rsidRDefault="00EC414A" w:rsidP="00703561">
      <w:pPr>
        <w:pStyle w:val="Subsectie"/>
        <w:ind w:firstLine="720"/>
      </w:pPr>
      <w:r>
        <w:t xml:space="preserve"> </w:t>
      </w:r>
    </w:p>
    <w:sectPr w:rsidR="00703561">
      <w:footerReference w:type="default" r:id="rId19"/>
      <w:headerReference w:type="first" r:id="rId20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5128" w14:textId="77777777" w:rsidR="0075102C" w:rsidRDefault="0075102C">
      <w:pPr>
        <w:spacing w:after="0" w:line="240" w:lineRule="auto"/>
      </w:pPr>
      <w:r>
        <w:separator/>
      </w:r>
    </w:p>
  </w:endnote>
  <w:endnote w:type="continuationSeparator" w:id="0">
    <w:p w14:paraId="425E5A28" w14:textId="77777777" w:rsidR="0075102C" w:rsidRDefault="0075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5E81" w14:textId="77777777" w:rsidR="00E80DB6" w:rsidRDefault="00E80DB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A054" w14:textId="77777777" w:rsidR="009B4F90" w:rsidRDefault="009B4F90">
    <w:pPr>
      <w:pStyle w:val="Voettekst"/>
    </w:pP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9D87669" wp14:editId="104370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" name="Achtergr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0B99F1" w14:textId="77777777" w:rsidR="009B4F90" w:rsidRDefault="009B4F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9D87669" id="Achtergr: 1" o:spid="_x0000_s1027" style="position:absolute;margin-left:0;margin-top:0;width:588.75pt;height:763.5pt;z-index:-251644928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3B0B99F1" w14:textId="77777777" w:rsidR="009B4F90" w:rsidRDefault="009B4F9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6526165" wp14:editId="216F1E1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6" name="Achtergr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B0E939" w14:textId="77777777" w:rsidR="009B4F90" w:rsidRDefault="009B4F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06526165" id="Achtergr: 2" o:spid="_x0000_s1028" style="position:absolute;margin-left:0;margin-top:0;width:507.8pt;height:673.9pt;z-index:-251643904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" stroked="f" strokeweight="2pt">
              <v:fill opacity="54484f"/>
              <v:textbox inset="2.53903mm,1.2695mm,2.53903mm,1.2695mm">
                <w:txbxContent>
                  <w:p w14:paraId="53B0E939" w14:textId="77777777" w:rsidR="009B4F90" w:rsidRDefault="009B4F9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EE2D769" wp14:editId="1F6EBCA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8" name="Achtergr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A4FAC5" w14:textId="77777777" w:rsidR="009B4F90" w:rsidRDefault="009B4F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EE2D769" id="Achtergr: 3" o:spid="_x0000_s1029" style="position:absolute;margin-left:0;margin-top:0;width:488.1pt;height:9in;z-index:-251642880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" stroked="f" strokeweight=".5pt">
              <v:stroke linestyle="thinThin"/>
              <v:textbox inset="2.53903mm,1.2695mm,2.53903mm,1.2695mm">
                <w:txbxContent>
                  <w:p w14:paraId="49A4FAC5" w14:textId="77777777" w:rsidR="009B4F90" w:rsidRDefault="009B4F9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648F10A" wp14:editId="675415A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0" name="Datu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8C3337" w14:textId="7BDC286E" w:rsidR="009B4F90" w:rsidRDefault="0075102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eur"/>
                              <w:id w:val="786233255"/>
                              <w:placeholder>
                                <w:docPart w:val="E38E87E1677E4B2183CE51F29CC706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B4F90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Annelien</w:t>
                              </w:r>
                              <w:proofErr w:type="spellEnd"/>
                              <w:r w:rsidR="009B4F90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EVT</w:t>
                              </w:r>
                            </w:sdtContent>
                          </w:sdt>
                          <w:r w:rsidR="009B4F90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9B4F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Pagina </w:t>
                          </w:r>
                          <w:r w:rsidR="009B4F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9B4F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9B4F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F90" w:rsidRPr="00F86E1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9B4F90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48F10A" id="Datum" o:spid="_x0000_s1030" style="position:absolute;margin-left:0;margin-top:0;width:482.5pt;height:19.4pt;z-index:251674624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EYJYbF+AgAAVw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118C3337" w14:textId="7BDC286E" w:rsidR="009B4F90" w:rsidRDefault="0075102C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eur"/>
                        <w:id w:val="786233255"/>
                        <w:placeholder>
                          <w:docPart w:val="E38E87E1677E4B2183CE51F29CC706F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B4F90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Annelien</w:t>
                        </w:r>
                        <w:proofErr w:type="spellEnd"/>
                        <w:r w:rsidR="009B4F90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EVT</w:t>
                        </w:r>
                      </w:sdtContent>
                    </w:sdt>
                    <w:r w:rsidR="009B4F90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9B4F90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Pagina </w:t>
                    </w:r>
                    <w:r w:rsidR="009B4F9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9B4F90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9B4F9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9B4F90" w:rsidRPr="00F86E1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9B4F90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0CBD" w14:textId="77777777" w:rsidR="00E80DB6" w:rsidRDefault="00E80DB6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D4E0" w14:textId="77777777" w:rsidR="00F82FCD" w:rsidRDefault="00F9767F">
    <w:pPr>
      <w:pStyle w:val="Voettekst"/>
    </w:pP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56612A7" wp14:editId="07E654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Achtergr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C9B8D4" w14:textId="77777777" w:rsidR="00F82FCD" w:rsidRDefault="00F82F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56612A7" id="_x0000_s1031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4DC9B8D4" w14:textId="77777777" w:rsidR="00F82FCD" w:rsidRDefault="00F82F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A3DF52E" wp14:editId="25F3B74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Achtergr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0601F" w14:textId="77777777" w:rsidR="00F82FCD" w:rsidRDefault="00F82F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A3DF52E" id="_x0000_s1032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" stroked="f" strokeweight="2pt">
              <v:fill opacity="54484f"/>
              <v:textbox inset="2.53903mm,1.2695mm,2.53903mm,1.2695mm">
                <w:txbxContent>
                  <w:p w14:paraId="64F0601F" w14:textId="77777777" w:rsidR="00F82FCD" w:rsidRDefault="00F82F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C2420" wp14:editId="5F928B9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Achtergr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AFD9C9" w14:textId="77777777" w:rsidR="00F82FCD" w:rsidRDefault="00F82F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11CC2420" id="_x0000_s1033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" stroked="f" strokeweight=".5pt">
              <v:stroke linestyle="thinThin"/>
              <v:textbox inset="2.53903mm,1.2695mm,2.53903mm,1.2695mm">
                <w:txbxContent>
                  <w:p w14:paraId="63AFD9C9" w14:textId="77777777" w:rsidR="00F82FCD" w:rsidRDefault="00F82F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02AB0E" wp14:editId="4568E13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u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A3B9CC" w14:textId="13AE9B91" w:rsidR="00F82FCD" w:rsidRDefault="00E80DB6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Mattias Waem </w:t>
                          </w:r>
                          <w:r w:rsidR="00F976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Pagina </w:t>
                          </w:r>
                          <w:r w:rsidR="00F976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F976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F9767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E1A" w:rsidRPr="00F86E1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F9767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02AB0E" id="_x0000_s1034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I0hXw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14:paraId="5AA3B9CC" w14:textId="13AE9B91" w:rsidR="00F82FCD" w:rsidRDefault="00E80DB6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Mattias Waem </w:t>
                    </w:r>
                    <w:r w:rsidR="00F9767F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Pagina </w:t>
                    </w:r>
                    <w:r w:rsidR="00F9767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F9767F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F9767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F86E1A" w:rsidRPr="00F86E1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F9767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AE76" w14:textId="77777777" w:rsidR="0075102C" w:rsidRDefault="0075102C">
      <w:pPr>
        <w:spacing w:after="0" w:line="240" w:lineRule="auto"/>
      </w:pPr>
      <w:r>
        <w:separator/>
      </w:r>
    </w:p>
  </w:footnote>
  <w:footnote w:type="continuationSeparator" w:id="0">
    <w:p w14:paraId="42C1D203" w14:textId="77777777" w:rsidR="0075102C" w:rsidRDefault="0075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051F" w14:textId="77777777" w:rsidR="00E80DB6" w:rsidRDefault="00E80DB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1A00" w14:textId="77777777" w:rsidR="00E80DB6" w:rsidRDefault="00E80DB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39DF" w14:textId="77777777" w:rsidR="009B4F90" w:rsidRDefault="009B4F90">
    <w:pPr>
      <w:pStyle w:val="Kopteks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FD0703B" wp14:editId="1A6E4D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2" name="Afgeronde rechthoe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23817C6" id="Afgeronde rechthoek 17" o:spid="_x0000_s1026" style="position:absolute;margin-left:0;margin-top:0;width:588.75pt;height:763.5pt;z-index:-25164800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4AE0D9A" wp14:editId="744C792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4" name="Rechthoe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377D71B" id="Rechthoek 19" o:spid="_x0000_s1026" style="position:absolute;margin-left:0;margin-top:0;width:546.85pt;height:711.35pt;z-index:-25164697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4D0AD74" wp14:editId="449AFE5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5" name="Rechthoek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D602FC8" id="Rechthoek 21" o:spid="_x0000_s1026" style="position:absolute;margin-left:0;margin-top:0;width:529.7pt;height:689.45pt;z-index:-251645952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49E5" w14:textId="77777777" w:rsidR="00F82FCD" w:rsidRDefault="00F9767F">
    <w:pPr>
      <w:pStyle w:val="Kopteks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9516D4" wp14:editId="6999BC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Afgeronde rechthoe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B34C191" id="Afgeronde rechthoek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CF196E" wp14:editId="290F765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hthoe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B5FEF3A" id="Rechthoek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B83A" wp14:editId="7B1773F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hthoek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3B7A232" id="Rechthoek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KF3AZwiAgAAkA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AE9"/>
    <w:multiLevelType w:val="hybridMultilevel"/>
    <w:tmpl w:val="6FE87756"/>
    <w:lvl w:ilvl="0" w:tplc="47CE0E7E"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1C0CDB"/>
    <w:multiLevelType w:val="hybridMultilevel"/>
    <w:tmpl w:val="4C560ED0"/>
    <w:lvl w:ilvl="0" w:tplc="47CE0E7E"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93A299" w:themeColor="accent1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F6419"/>
    <w:multiLevelType w:val="hybridMultilevel"/>
    <w:tmpl w:val="EB7817C6"/>
    <w:lvl w:ilvl="0" w:tplc="0314525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14326"/>
    <w:multiLevelType w:val="hybridMultilevel"/>
    <w:tmpl w:val="B9D4960E"/>
    <w:lvl w:ilvl="0" w:tplc="47CE0E7E"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26719C"/>
    <w:multiLevelType w:val="hybridMultilevel"/>
    <w:tmpl w:val="65DE4C10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75"/>
    <w:rsid w:val="000034ED"/>
    <w:rsid w:val="000061FA"/>
    <w:rsid w:val="00054684"/>
    <w:rsid w:val="00054CCB"/>
    <w:rsid w:val="00060861"/>
    <w:rsid w:val="00073259"/>
    <w:rsid w:val="000A44E9"/>
    <w:rsid w:val="000F063C"/>
    <w:rsid w:val="00105975"/>
    <w:rsid w:val="00116FAB"/>
    <w:rsid w:val="001429C8"/>
    <w:rsid w:val="001743F4"/>
    <w:rsid w:val="001E05DD"/>
    <w:rsid w:val="001F42B2"/>
    <w:rsid w:val="00216221"/>
    <w:rsid w:val="0024129E"/>
    <w:rsid w:val="00283E13"/>
    <w:rsid w:val="002A367A"/>
    <w:rsid w:val="002B32DE"/>
    <w:rsid w:val="002C1B12"/>
    <w:rsid w:val="002E7DBF"/>
    <w:rsid w:val="002F193C"/>
    <w:rsid w:val="002F384E"/>
    <w:rsid w:val="00317E7C"/>
    <w:rsid w:val="00361869"/>
    <w:rsid w:val="0039549C"/>
    <w:rsid w:val="003B14E1"/>
    <w:rsid w:val="003F15C5"/>
    <w:rsid w:val="0040771B"/>
    <w:rsid w:val="0045221B"/>
    <w:rsid w:val="00490105"/>
    <w:rsid w:val="005203CE"/>
    <w:rsid w:val="00560263"/>
    <w:rsid w:val="005C14AE"/>
    <w:rsid w:val="005C56C2"/>
    <w:rsid w:val="005E72A6"/>
    <w:rsid w:val="00616E6D"/>
    <w:rsid w:val="006838A9"/>
    <w:rsid w:val="006F6479"/>
    <w:rsid w:val="00703561"/>
    <w:rsid w:val="0070716A"/>
    <w:rsid w:val="00707F4A"/>
    <w:rsid w:val="00747EA1"/>
    <w:rsid w:val="0075102C"/>
    <w:rsid w:val="00753F39"/>
    <w:rsid w:val="007541A3"/>
    <w:rsid w:val="00773E91"/>
    <w:rsid w:val="00776D46"/>
    <w:rsid w:val="00777D84"/>
    <w:rsid w:val="007A473C"/>
    <w:rsid w:val="007D770E"/>
    <w:rsid w:val="00855C0F"/>
    <w:rsid w:val="00860D05"/>
    <w:rsid w:val="0086449B"/>
    <w:rsid w:val="008956FA"/>
    <w:rsid w:val="008B4159"/>
    <w:rsid w:val="008E0854"/>
    <w:rsid w:val="008E1AA8"/>
    <w:rsid w:val="008F071F"/>
    <w:rsid w:val="00911AD9"/>
    <w:rsid w:val="009141CE"/>
    <w:rsid w:val="00964EEF"/>
    <w:rsid w:val="009B4F90"/>
    <w:rsid w:val="009F4488"/>
    <w:rsid w:val="00A34BD8"/>
    <w:rsid w:val="00A71BEB"/>
    <w:rsid w:val="00A8586F"/>
    <w:rsid w:val="00A93CC2"/>
    <w:rsid w:val="00AD69AB"/>
    <w:rsid w:val="00B679DB"/>
    <w:rsid w:val="00B7036A"/>
    <w:rsid w:val="00C0334E"/>
    <w:rsid w:val="00C05CB5"/>
    <w:rsid w:val="00C3245A"/>
    <w:rsid w:val="00C453E6"/>
    <w:rsid w:val="00C56A6D"/>
    <w:rsid w:val="00C63E5D"/>
    <w:rsid w:val="00CC1EDD"/>
    <w:rsid w:val="00CF4C8A"/>
    <w:rsid w:val="00D31EF1"/>
    <w:rsid w:val="00D63BD3"/>
    <w:rsid w:val="00DF1300"/>
    <w:rsid w:val="00E04CEA"/>
    <w:rsid w:val="00E170D0"/>
    <w:rsid w:val="00E44D4B"/>
    <w:rsid w:val="00E75C47"/>
    <w:rsid w:val="00E80DB6"/>
    <w:rsid w:val="00EC414A"/>
    <w:rsid w:val="00F06D83"/>
    <w:rsid w:val="00F149F8"/>
    <w:rsid w:val="00F3523E"/>
    <w:rsid w:val="00F82FCD"/>
    <w:rsid w:val="00F86E1A"/>
    <w:rsid w:val="00F9767F"/>
    <w:rsid w:val="00FB54C5"/>
    <w:rsid w:val="00FC44B7"/>
    <w:rsid w:val="00FD2D67"/>
    <w:rsid w:val="00FE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C7FB9"/>
  <w15:docId w15:val="{21F882FC-5B90-4C47-8F5E-74091AFE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324" w:lineRule="auto"/>
    </w:pPr>
    <w:rPr>
      <w:sz w:val="21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Stijl1">
    <w:name w:val="Stijl1"/>
    <w:basedOn w:val="Standaardtabe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jstalinea">
    <w:name w:val="List Paragraph"/>
    <w:basedOn w:val="Standaard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styleId="Zwaar">
    <w:name w:val="Strong"/>
    <w:basedOn w:val="Standaardalinea-lettertype"/>
    <w:uiPriority w:val="22"/>
    <w:qFormat/>
    <w:rPr>
      <w:b/>
      <w:bCs/>
      <w14:numForm w14:val="oldStyle"/>
    </w:rPr>
  </w:style>
  <w:style w:type="character" w:styleId="Nadruk">
    <w:name w:val="Emphasis"/>
    <w:basedOn w:val="Standaardalinea-lettertype"/>
    <w:uiPriority w:val="20"/>
    <w:qFormat/>
    <w:rPr>
      <w:i/>
      <w:iCs/>
      <w:color w:val="564B3C" w:themeColor="text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  <w:rPr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000000"/>
    </w:rPr>
  </w:style>
  <w:style w:type="character" w:styleId="Intensievebenadrukking">
    <w:name w:val="Intense Emphasis"/>
    <w:aliases w:val="Subsectie intensieve nadruk"/>
    <w:basedOn w:val="Standaardalinea-lettertype"/>
    <w:uiPriority w:val="21"/>
    <w:qFormat/>
    <w:rPr>
      <w:b/>
      <w:bCs/>
      <w:i/>
      <w:iCs/>
      <w:color w:val="93A299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CF543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customStyle="1" w:styleId="Sectiekop">
    <w:name w:val="Sectiekop"/>
    <w:basedOn w:val="Standaard"/>
    <w:next w:val="Standaard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sz w:val="21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am">
    <w:name w:val="Naam"/>
    <w:basedOn w:val="Titel"/>
    <w:qFormat/>
    <w:rPr>
      <w:b/>
      <w:sz w:val="28"/>
      <w:szCs w:val="28"/>
    </w:rPr>
  </w:style>
  <w:style w:type="paragraph" w:customStyle="1" w:styleId="Subsectie">
    <w:name w:val="Subsectie"/>
    <w:basedOn w:val="Kop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D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D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D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D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D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8E87E1677E4B2183CE51F29CC70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493826-7C8C-4367-92E1-B0BE164A62EC}"/>
      </w:docPartPr>
      <w:docPartBody>
        <w:p w:rsidR="00F85FB0" w:rsidRDefault="0075505D">
          <w:pPr>
            <w:pStyle w:val="E38E87E1677E4B2183CE51F29CC706F8"/>
          </w:pPr>
          <w:r>
            <w:rPr>
              <w:lang w:val="nl-NL"/>
            </w:rPr>
            <w:t>Kies een bouwsteen.</w:t>
          </w:r>
        </w:p>
      </w:docPartBody>
    </w:docPart>
    <w:docPart>
      <w:docPartPr>
        <w:name w:val="5CCEE50DAFDC42CB8145BBECE87BA3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F776E5-6F48-4038-AD46-68293B750942}"/>
      </w:docPartPr>
      <w:docPartBody>
        <w:p w:rsidR="00F85FB0" w:rsidRDefault="0075505D">
          <w:pPr>
            <w:pStyle w:val="5CCEE50DAFDC42CB8145BBECE87BA370"/>
          </w:pPr>
          <w:r>
            <w:rPr>
              <w:color w:val="44546A" w:themeColor="text2"/>
              <w:lang w:val="nl-NL"/>
            </w:rPr>
            <w:t>[Geef uw adres op]</w:t>
          </w:r>
        </w:p>
      </w:docPartBody>
    </w:docPart>
    <w:docPart>
      <w:docPartPr>
        <w:name w:val="C71D25C1F043409997B8EF1DF8D20B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1801A-2657-4AAD-8AC9-1F6A921C2243}"/>
      </w:docPartPr>
      <w:docPartBody>
        <w:p w:rsidR="00F85FB0" w:rsidRDefault="0075505D">
          <w:pPr>
            <w:pStyle w:val="C71D25C1F043409997B8EF1DF8D20B83"/>
          </w:pPr>
          <w:r>
            <w:rPr>
              <w:color w:val="44546A" w:themeColor="text2"/>
              <w:lang w:val="nl-NL"/>
            </w:rPr>
            <w:t>[Geef uw telefoonnummer op]</w:t>
          </w:r>
        </w:p>
      </w:docPartBody>
    </w:docPart>
    <w:docPart>
      <w:docPartPr>
        <w:name w:val="234B8E8520C8405288E84D49F96BC8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67DF71-75F1-4E92-A5D9-C09E5A404BE7}"/>
      </w:docPartPr>
      <w:docPartBody>
        <w:p w:rsidR="00F85FB0" w:rsidRDefault="0075505D">
          <w:pPr>
            <w:pStyle w:val="234B8E8520C8405288E84D49F96BC8FB"/>
          </w:pPr>
          <w:r>
            <w:rPr>
              <w:color w:val="44546A" w:themeColor="text2"/>
              <w:lang w:val="nl-NL"/>
            </w:rPr>
            <w:t>[Geef uw e-mailadres op]</w:t>
          </w:r>
        </w:p>
      </w:docPartBody>
    </w:docPart>
    <w:docPart>
      <w:docPartPr>
        <w:name w:val="E882EC37D17E4964933F39C366D31A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B39D00-7832-457A-B014-9CF13B5A9621}"/>
      </w:docPartPr>
      <w:docPartBody>
        <w:p w:rsidR="00F85FB0" w:rsidRDefault="0075505D">
          <w:pPr>
            <w:pStyle w:val="E882EC37D17E4964933F39C366D31AD9"/>
          </w:pPr>
          <w:r>
            <w:rPr>
              <w:color w:val="4472C4" w:themeColor="accent1"/>
              <w:sz w:val="18"/>
              <w:szCs w:val="18"/>
              <w:lang w:val="nl-NL"/>
            </w:rPr>
            <w:t>[Geef uw website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05D"/>
    <w:rsid w:val="003C6B92"/>
    <w:rsid w:val="004B603C"/>
    <w:rsid w:val="005C6FE9"/>
    <w:rsid w:val="00604E21"/>
    <w:rsid w:val="00733204"/>
    <w:rsid w:val="0075505D"/>
    <w:rsid w:val="008C17F3"/>
    <w:rsid w:val="009342D2"/>
    <w:rsid w:val="00951EDD"/>
    <w:rsid w:val="0096138A"/>
    <w:rsid w:val="00A752AF"/>
    <w:rsid w:val="00C92C86"/>
    <w:rsid w:val="00CF1A62"/>
    <w:rsid w:val="00F8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8E87E1677E4B2183CE51F29CC706F8">
    <w:name w:val="E38E87E1677E4B2183CE51F29CC706F8"/>
  </w:style>
  <w:style w:type="paragraph" w:customStyle="1" w:styleId="5CCEE50DAFDC42CB8145BBECE87BA370">
    <w:name w:val="5CCEE50DAFDC42CB8145BBECE87BA370"/>
  </w:style>
  <w:style w:type="paragraph" w:customStyle="1" w:styleId="C71D25C1F043409997B8EF1DF8D20B83">
    <w:name w:val="C71D25C1F043409997B8EF1DF8D20B83"/>
  </w:style>
  <w:style w:type="paragraph" w:customStyle="1" w:styleId="234B8E8520C8405288E84D49F96BC8FB">
    <w:name w:val="234B8E8520C8405288E84D49F96BC8FB"/>
  </w:style>
  <w:style w:type="paragraph" w:customStyle="1" w:styleId="E882EC37D17E4964933F39C366D31AD9">
    <w:name w:val="E882EC37D17E4964933F39C366D31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MARSSTRAAT 28, 2830 wILLEBROEK</CompanyAddress>
  <CompanyPhone>0470/29.59.86</CompanyPhone>
  <CompanyFax/>
  <CompanyEmail>mattias.waem@student.ucll.be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B89C92EE078409356A820471698D2" ma:contentTypeVersion="13" ma:contentTypeDescription="Create a new document." ma:contentTypeScope="" ma:versionID="54204070f9d6b3acff3b888606d6f261">
  <xsd:schema xmlns:xsd="http://www.w3.org/2001/XMLSchema" xmlns:xs="http://www.w3.org/2001/XMLSchema" xmlns:p="http://schemas.microsoft.com/office/2006/metadata/properties" xmlns:ns3="0cbf86b9-7503-4980-a5f5-4de8e1ca4357" xmlns:ns4="1703bf13-a9a3-4244-9954-5883a07ad1d1" targetNamespace="http://schemas.microsoft.com/office/2006/metadata/properties" ma:root="true" ma:fieldsID="82f53fe0d6450b9d3027783dcd422c1c" ns3:_="" ns4:_="">
    <xsd:import namespace="0cbf86b9-7503-4980-a5f5-4de8e1ca4357"/>
    <xsd:import namespace="1703bf13-a9a3-4244-9954-5883a07ad1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f86b9-7503-4980-a5f5-4de8e1ca43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3bf13-a9a3-4244-9954-5883a07ad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SelectedStyle="\APA.XSL" StyleName="APA"/>
</file>

<file path=customXml/item6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09BB08-C43C-4C75-988C-DC445C505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f86b9-7503-4980-a5f5-4de8e1ca4357"/>
    <ds:schemaRef ds:uri="1703bf13-a9a3-4244-9954-5883a07ad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3CF569-7E8D-4594-8BF6-BF61A2AD5E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95E1D-6D74-4E4A-95BA-81E1A6638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E6C698B-C0FC-4891-807F-4C8735949D4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14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Annelien EVT</dc:creator>
  <cp:lastModifiedBy>Mattias Waem</cp:lastModifiedBy>
  <cp:revision>4</cp:revision>
  <cp:lastPrinted>2016-05-04T07:50:00Z</cp:lastPrinted>
  <dcterms:created xsi:type="dcterms:W3CDTF">2021-02-27T09:57:00Z</dcterms:created>
  <dcterms:modified xsi:type="dcterms:W3CDTF">2021-04-30T08:53:00Z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  <property fmtid="{D5CDD505-2E9C-101B-9397-08002B2CF9AE}" pid="3" name="ContentTypeId">
    <vt:lpwstr>0x010100C95B89C92EE078409356A820471698D2</vt:lpwstr>
  </property>
</Properties>
</file>